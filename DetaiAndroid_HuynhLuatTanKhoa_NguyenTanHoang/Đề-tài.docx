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0FC317D4" wp14:editId="4A75EC11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EE3007" wp14:editId="54B54CF1">
                      <wp:extent cx="3105150" cy="56197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0" cy="561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A7407" w:rsidRPr="00D86945" w:rsidRDefault="00DA7407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Bản Báo Cáo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8EE30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44.5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" filled="f" stroked="f" strokeweight=".5pt">
                      <v:textbox>
                        <w:txbxContent>
                          <w:p w:rsidR="00DA7407" w:rsidRPr="00D86945" w:rsidRDefault="00DA7407" w:rsidP="00D077E9">
                            <w:pPr>
                              <w:pStyle w:val="Title"/>
                              <w:spacing w:after="0"/>
                            </w:pPr>
                            <w:r>
                              <w:t>Bản Báo Cáo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72536" w:rsidP="00D077E9">
            <w:r>
              <w:t>Đề tài:App xem và dự báo thời tiết</w:t>
            </w:r>
          </w:p>
          <w:p w:rsidR="00D72536" w:rsidRDefault="00D72536" w:rsidP="00D077E9">
            <w:r>
              <w:t>Thành viên nhóm : Huỳnh Luật Tân Khoa</w:t>
            </w:r>
          </w:p>
          <w:p w:rsidR="00D72536" w:rsidRDefault="00D72536" w:rsidP="00D077E9">
            <w:r>
              <w:t xml:space="preserve">                                    Nguyễn Tấn Hoàng</w: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A7407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46B01F7" wp14:editId="28374237">
                      <wp:simplePos x="0" y="0"/>
                      <wp:positionH relativeFrom="column">
                        <wp:posOffset>-283845</wp:posOffset>
                      </wp:positionH>
                      <wp:positionV relativeFrom="page">
                        <wp:posOffset>-2059305</wp:posOffset>
                      </wp:positionV>
                      <wp:extent cx="3619500" cy="5553075"/>
                      <wp:effectExtent l="0" t="0" r="0" b="9525"/>
                      <wp:wrapNone/>
                      <wp:docPr id="3" name="Rectangle 3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0" cy="5553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0FD941" id="Rectangle 3" o:spid="_x0000_s1026" alt="white rectangle for text on cover" style="position:absolute;margin-left:-22.35pt;margin-top:-162.15pt;width:285pt;height:437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" fillcolor="white [3212]" stroked="f" strokeweight="2pt"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w:t>Lớp:Cao đẳng nghề 10A(NCUDPM10A)</w:t>
            </w: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7F3B712D" wp14:editId="2671C0B0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D077E9" w:rsidRDefault="00D72536" w:rsidP="00D72536">
      <w:pPr>
        <w:pStyle w:val="Heading1"/>
        <w:jc w:val="center"/>
      </w:pPr>
      <w:r>
        <w:lastRenderedPageBreak/>
        <w:t>Báo Cáo</w:t>
      </w:r>
    </w:p>
    <w:p w:rsidR="0087605E" w:rsidRDefault="00D529E2" w:rsidP="00D529E2">
      <w:pPr>
        <w:pStyle w:val="Content"/>
        <w:rPr>
          <w:color w:val="auto"/>
        </w:rPr>
      </w:pPr>
      <w:r w:rsidRPr="00D529E2">
        <w:rPr>
          <w:color w:val="auto"/>
        </w:rPr>
        <w:t>Đầu tiên chúng ta cần cấp quyền internet trong manifeast</w:t>
      </w:r>
    </w:p>
    <w:p w:rsidR="003E5DDD" w:rsidRPr="00D529E2" w:rsidRDefault="003E5DDD" w:rsidP="00D529E2">
      <w:pPr>
        <w:pStyle w:val="Content"/>
        <w:rPr>
          <w:color w:val="auto"/>
        </w:rPr>
      </w:pPr>
      <w:r>
        <w:rPr>
          <w:color w:val="auto"/>
        </w:rPr>
        <w:t>Khai báo cho thư viện Picasso cũng như Json</w:t>
      </w:r>
    </w:p>
    <w:p w:rsidR="00D529E2" w:rsidRPr="00D529E2" w:rsidRDefault="00D529E2" w:rsidP="00D529E2">
      <w:pPr>
        <w:pStyle w:val="Content"/>
        <w:rPr>
          <w:color w:val="auto"/>
        </w:rPr>
      </w:pPr>
      <w:r w:rsidRPr="00D529E2">
        <w:rPr>
          <w:color w:val="auto"/>
        </w:rPr>
        <w:t>App này lấy dữ</w:t>
      </w:r>
      <w:r>
        <w:rPr>
          <w:color w:val="auto"/>
        </w:rPr>
        <w:t xml:space="preserve"> liệu</w:t>
      </w:r>
      <w:r w:rsidRPr="00D529E2">
        <w:rPr>
          <w:color w:val="auto"/>
        </w:rPr>
        <w:t xml:space="preserve"> bằng cách lấy api</w:t>
      </w:r>
      <w:r>
        <w:rPr>
          <w:color w:val="auto"/>
        </w:rPr>
        <w:t>,dữ liệu</w:t>
      </w:r>
      <w:r w:rsidRPr="00D529E2">
        <w:rPr>
          <w:color w:val="auto"/>
        </w:rPr>
        <w:t xml:space="preserve"> của một trang web</w:t>
      </w:r>
    </w:p>
    <w:p w:rsidR="00D529E2" w:rsidRDefault="00D529E2" w:rsidP="00D529E2">
      <w:pPr>
        <w:pStyle w:val="Content"/>
        <w:rPr>
          <w:color w:val="auto"/>
        </w:rPr>
      </w:pPr>
      <w:r w:rsidRPr="00D529E2">
        <w:rPr>
          <w:color w:val="auto"/>
        </w:rPr>
        <w:t>Xây dựng 2 layout</w:t>
      </w:r>
      <w:r w:rsidR="003E5DDD">
        <w:rPr>
          <w:color w:val="auto"/>
        </w:rPr>
        <w:t xml:space="preserve"> thể hiện 2 giao diện ,1 đối tượng thởi tiết </w:t>
      </w:r>
      <w:bookmarkStart w:id="0" w:name="_GoBack"/>
      <w:bookmarkEnd w:id="0"/>
    </w:p>
    <w:p w:rsidR="00D529E2" w:rsidRDefault="00D529E2" w:rsidP="00D529E2">
      <w:pPr>
        <w:pStyle w:val="Content"/>
        <w:rPr>
          <w:color w:val="auto"/>
        </w:rPr>
      </w:pPr>
    </w:p>
    <w:p w:rsidR="00D529E2" w:rsidRPr="00D529E2" w:rsidRDefault="00D529E2" w:rsidP="00D529E2">
      <w:pPr>
        <w:pStyle w:val="Content"/>
        <w:rPr>
          <w:color w:val="auto"/>
        </w:rPr>
      </w:pPr>
      <w:r>
        <w:rPr>
          <w:noProof/>
        </w:rPr>
        <w:drawing>
          <wp:inline distT="0" distB="0" distL="0" distR="0" wp14:anchorId="1178CE95" wp14:editId="12D53CD3">
            <wp:extent cx="6763385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8059" cy="20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E2" w:rsidRDefault="00D529E2" w:rsidP="00D529E2">
      <w:pPr>
        <w:pStyle w:val="Content"/>
        <w:rPr>
          <w:color w:val="auto"/>
        </w:rPr>
      </w:pPr>
    </w:p>
    <w:p w:rsidR="00D529E2" w:rsidRDefault="00D529E2" w:rsidP="00D529E2">
      <w:pPr>
        <w:pStyle w:val="Content"/>
        <w:rPr>
          <w:color w:val="auto"/>
        </w:rPr>
      </w:pPr>
      <w:r w:rsidRPr="00D529E2">
        <w:rPr>
          <w:color w:val="auto"/>
        </w:rPr>
        <w:t>Ở Main Activity</w:t>
      </w:r>
      <w:r>
        <w:rPr>
          <w:color w:val="auto"/>
        </w:rPr>
        <w:t xml:space="preserve">  ta xây dựng hàm GetCurrentWeatherData lấy thông tin thời tiết hiện tại của 1 địa điểm dựa vào thông tin của trang Web</w:t>
      </w:r>
    </w:p>
    <w:p w:rsidR="00D529E2" w:rsidRDefault="00773256" w:rsidP="00D529E2">
      <w:pPr>
        <w:pStyle w:val="Content"/>
        <w:rPr>
          <w:color w:val="auto"/>
        </w:rPr>
      </w:pPr>
      <w:r>
        <w:rPr>
          <w:color w:val="auto"/>
        </w:rPr>
        <w:t>Tạo 1 biến tên data có kiểu dữ liệu là String.String url là đường dãn tới trang Web chứa thông tin.Tại url này ta sẽ truyền vào biến data.</w:t>
      </w:r>
    </w:p>
    <w:p w:rsidR="00773256" w:rsidRDefault="00773256" w:rsidP="00D529E2">
      <w:pPr>
        <w:pStyle w:val="Content"/>
        <w:rPr>
          <w:color w:val="auto"/>
        </w:rPr>
      </w:pPr>
      <w:r>
        <w:rPr>
          <w:color w:val="auto"/>
        </w:rPr>
        <w:t xml:space="preserve">Biến này sẽ là nơi nhận  dữ liệu người dùng truyền vào địa điểm thông qua edit text </w:t>
      </w:r>
    </w:p>
    <w:p w:rsidR="00773256" w:rsidRDefault="00773256" w:rsidP="00773256">
      <w:pPr>
        <w:pStyle w:val="Content"/>
        <w:tabs>
          <w:tab w:val="left" w:pos="750"/>
        </w:tabs>
        <w:rPr>
          <w:color w:val="auto"/>
        </w:rPr>
      </w:pPr>
    </w:p>
    <w:p w:rsidR="00773256" w:rsidRDefault="00773256" w:rsidP="00773256">
      <w:pPr>
        <w:pStyle w:val="Content"/>
        <w:tabs>
          <w:tab w:val="left" w:pos="750"/>
        </w:tabs>
        <w:rPr>
          <w:color w:val="auto"/>
        </w:rPr>
      </w:pPr>
    </w:p>
    <w:p w:rsidR="00773256" w:rsidRDefault="00773256" w:rsidP="00773256">
      <w:pPr>
        <w:pStyle w:val="Content"/>
        <w:tabs>
          <w:tab w:val="left" w:pos="750"/>
        </w:tabs>
        <w:rPr>
          <w:color w:val="auto"/>
        </w:rPr>
      </w:pPr>
    </w:p>
    <w:p w:rsidR="00773256" w:rsidRDefault="00773256" w:rsidP="00773256">
      <w:pPr>
        <w:pStyle w:val="Content"/>
        <w:tabs>
          <w:tab w:val="left" w:pos="750"/>
        </w:tabs>
        <w:rPr>
          <w:color w:val="auto"/>
        </w:rPr>
      </w:pPr>
    </w:p>
    <w:p w:rsidR="00773256" w:rsidRDefault="00773256" w:rsidP="00773256">
      <w:pPr>
        <w:pStyle w:val="Content"/>
        <w:tabs>
          <w:tab w:val="left" w:pos="750"/>
        </w:tabs>
        <w:rPr>
          <w:color w:val="auto"/>
        </w:rPr>
      </w:pPr>
    </w:p>
    <w:p w:rsidR="00773256" w:rsidRDefault="00773256" w:rsidP="00773256">
      <w:pPr>
        <w:pStyle w:val="Content"/>
        <w:tabs>
          <w:tab w:val="left" w:pos="750"/>
        </w:tabs>
        <w:rPr>
          <w:color w:val="auto"/>
        </w:rPr>
      </w:pPr>
    </w:p>
    <w:p w:rsidR="00773256" w:rsidRDefault="00773256" w:rsidP="00773256">
      <w:pPr>
        <w:pStyle w:val="Content"/>
        <w:tabs>
          <w:tab w:val="left" w:pos="750"/>
        </w:tabs>
        <w:rPr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733425" y="923925"/>
            <wp:positionH relativeFrom="column">
              <wp:align>left</wp:align>
            </wp:positionH>
            <wp:positionV relativeFrom="paragraph">
              <wp:align>top</wp:align>
            </wp:positionV>
            <wp:extent cx="2552700" cy="36195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256" w:rsidRDefault="00773256" w:rsidP="00773256">
      <w:pPr>
        <w:pStyle w:val="Content"/>
        <w:tabs>
          <w:tab w:val="left" w:pos="750"/>
        </w:tabs>
        <w:rPr>
          <w:color w:val="auto"/>
        </w:rPr>
      </w:pPr>
    </w:p>
    <w:p w:rsidR="00773256" w:rsidRPr="00773256" w:rsidRDefault="00773256" w:rsidP="00773256"/>
    <w:p w:rsidR="00773256" w:rsidRDefault="00773256" w:rsidP="00773256">
      <w:pPr>
        <w:pStyle w:val="Content"/>
        <w:tabs>
          <w:tab w:val="left" w:pos="750"/>
        </w:tabs>
        <w:rPr>
          <w:color w:val="auto"/>
        </w:rPr>
      </w:pPr>
    </w:p>
    <w:p w:rsidR="00773256" w:rsidRDefault="00773256" w:rsidP="00773256">
      <w:pPr>
        <w:pStyle w:val="Content"/>
        <w:tabs>
          <w:tab w:val="left" w:pos="750"/>
        </w:tabs>
        <w:rPr>
          <w:color w:val="auto"/>
        </w:rPr>
      </w:pPr>
      <w:r>
        <w:rPr>
          <w:color w:val="auto"/>
        </w:rPr>
        <w:tab/>
        <w:t>Khi người dung nhập vào tên địa điểm nhấn nút Ok sẽ hiện ra thông tin thời tiết hiện tại</w:t>
      </w:r>
    </w:p>
    <w:p w:rsidR="00773256" w:rsidRDefault="00773256" w:rsidP="00773256">
      <w:pPr>
        <w:pStyle w:val="Content"/>
        <w:tabs>
          <w:tab w:val="left" w:pos="750"/>
        </w:tabs>
        <w:rPr>
          <w:color w:val="auto"/>
        </w:rPr>
      </w:pPr>
      <w:r>
        <w:rPr>
          <w:color w:val="auto"/>
        </w:rPr>
        <w:t>Các icon về thời tiết hiện giờ nhưLicon thể hiện tình trạng nơi đó,nhiệt độ ,độ ẩm, tốc độ gió</w:t>
      </w:r>
    </w:p>
    <w:p w:rsidR="00773256" w:rsidRDefault="003E5DDD" w:rsidP="00773256">
      <w:pPr>
        <w:pStyle w:val="Content"/>
        <w:tabs>
          <w:tab w:val="left" w:pos="750"/>
        </w:tabs>
        <w:rPr>
          <w:color w:val="auto"/>
        </w:rPr>
      </w:pPr>
      <w:r>
        <w:rPr>
          <w:color w:val="auto"/>
        </w:rPr>
        <w:t>Tên thành phố ,tên quốc gia</w:t>
      </w:r>
    </w:p>
    <w:p w:rsidR="003E5DDD" w:rsidRDefault="003E5DDD" w:rsidP="00773256">
      <w:pPr>
        <w:pStyle w:val="Content"/>
        <w:tabs>
          <w:tab w:val="left" w:pos="750"/>
        </w:tabs>
        <w:rPr>
          <w:color w:val="auto"/>
        </w:rPr>
      </w:pPr>
    </w:p>
    <w:p w:rsidR="00773256" w:rsidRDefault="00773256" w:rsidP="00773256">
      <w:pPr>
        <w:pStyle w:val="Content"/>
        <w:tabs>
          <w:tab w:val="left" w:pos="750"/>
        </w:tabs>
        <w:rPr>
          <w:color w:val="auto"/>
        </w:rPr>
      </w:pPr>
      <w:r>
        <w:rPr>
          <w:color w:val="auto"/>
        </w:rPr>
        <w:t>Khi nhấn vào button Các ngày tiếp theo sẽ lưu lại các thông tin của địa điểm trên truyền qua giao diện 2</w:t>
      </w:r>
    </w:p>
    <w:p w:rsidR="00773256" w:rsidRDefault="00773256" w:rsidP="00773256">
      <w:pPr>
        <w:pStyle w:val="Content"/>
        <w:tabs>
          <w:tab w:val="left" w:pos="750"/>
        </w:tabs>
        <w:rPr>
          <w:color w:val="auto"/>
        </w:rPr>
      </w:pPr>
      <w:r>
        <w:rPr>
          <w:color w:val="auto"/>
        </w:rPr>
        <w:br w:type="textWrapping" w:clear="all"/>
      </w:r>
    </w:p>
    <w:p w:rsidR="00773256" w:rsidRDefault="00773256" w:rsidP="00773256">
      <w:pPr>
        <w:pStyle w:val="Content"/>
        <w:tabs>
          <w:tab w:val="left" w:pos="750"/>
        </w:tabs>
        <w:rPr>
          <w:color w:val="aut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733425" y="4800600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40195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256" w:rsidRDefault="00773256" w:rsidP="00773256">
      <w:pPr>
        <w:pStyle w:val="Content"/>
        <w:tabs>
          <w:tab w:val="left" w:pos="750"/>
        </w:tabs>
        <w:rPr>
          <w:color w:val="auto"/>
        </w:rPr>
      </w:pPr>
      <w:r>
        <w:rPr>
          <w:color w:val="auto"/>
        </w:rPr>
        <w:tab/>
      </w:r>
    </w:p>
    <w:p w:rsidR="00773256" w:rsidRDefault="00773256" w:rsidP="00773256">
      <w:pPr>
        <w:pStyle w:val="Content"/>
        <w:tabs>
          <w:tab w:val="left" w:pos="750"/>
        </w:tabs>
        <w:rPr>
          <w:color w:val="auto"/>
        </w:rPr>
      </w:pPr>
    </w:p>
    <w:p w:rsidR="003E5DDD" w:rsidRDefault="00773256" w:rsidP="00773256">
      <w:pPr>
        <w:pStyle w:val="Content"/>
        <w:tabs>
          <w:tab w:val="left" w:pos="750"/>
        </w:tabs>
        <w:rPr>
          <w:color w:val="auto"/>
        </w:rPr>
      </w:pPr>
      <w:r>
        <w:rPr>
          <w:color w:val="auto"/>
        </w:rPr>
        <w:tab/>
        <w:t>Tên thành phố được hiển thị</w:t>
      </w:r>
    </w:p>
    <w:p w:rsidR="003E5DDD" w:rsidRDefault="003E5DDD" w:rsidP="00773256">
      <w:pPr>
        <w:pStyle w:val="Content"/>
        <w:tabs>
          <w:tab w:val="left" w:pos="750"/>
        </w:tabs>
        <w:rPr>
          <w:color w:val="auto"/>
        </w:rPr>
      </w:pPr>
      <w:r>
        <w:rPr>
          <w:color w:val="auto"/>
        </w:rPr>
        <w:tab/>
        <w:t>Nút back về trang trước</w:t>
      </w:r>
    </w:p>
    <w:p w:rsidR="00773256" w:rsidRPr="00D529E2" w:rsidRDefault="003E5DDD" w:rsidP="00773256">
      <w:pPr>
        <w:pStyle w:val="Content"/>
        <w:tabs>
          <w:tab w:val="left" w:pos="750"/>
        </w:tabs>
        <w:rPr>
          <w:color w:val="auto"/>
        </w:rPr>
      </w:pPr>
      <w:r>
        <w:rPr>
          <w:color w:val="auto"/>
        </w:rPr>
        <w:tab/>
        <w:t xml:space="preserve">Thông tin của 7 ngày tiếp theo cũng sẽ xuất hiện </w:t>
      </w:r>
      <w:r w:rsidR="00773256">
        <w:rPr>
          <w:color w:val="auto"/>
        </w:rPr>
        <w:br w:type="textWrapping" w:clear="all"/>
      </w:r>
    </w:p>
    <w:sectPr w:rsidR="00773256" w:rsidRPr="00D529E2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8D1" w:rsidRDefault="00CE38D1">
      <w:r>
        <w:separator/>
      </w:r>
    </w:p>
    <w:p w:rsidR="00CE38D1" w:rsidRDefault="00CE38D1"/>
  </w:endnote>
  <w:endnote w:type="continuationSeparator" w:id="0">
    <w:p w:rsidR="00CE38D1" w:rsidRDefault="00CE38D1">
      <w:r>
        <w:continuationSeparator/>
      </w:r>
    </w:p>
    <w:p w:rsidR="00CE38D1" w:rsidRDefault="00CE38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7407" w:rsidRDefault="00DA74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DD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A7407" w:rsidRDefault="00DA7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8D1" w:rsidRDefault="00CE38D1">
      <w:r>
        <w:separator/>
      </w:r>
    </w:p>
    <w:p w:rsidR="00CE38D1" w:rsidRDefault="00CE38D1"/>
  </w:footnote>
  <w:footnote w:type="continuationSeparator" w:id="0">
    <w:p w:rsidR="00CE38D1" w:rsidRDefault="00CE38D1">
      <w:r>
        <w:continuationSeparator/>
      </w:r>
    </w:p>
    <w:p w:rsidR="00CE38D1" w:rsidRDefault="00CE38D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A740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A7407" w:rsidRDefault="00DA7407">
          <w:pPr>
            <w:pStyle w:val="Header"/>
          </w:pPr>
        </w:p>
      </w:tc>
    </w:tr>
  </w:tbl>
  <w:p w:rsidR="00DA7407" w:rsidRDefault="00DA7407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36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3E5DDD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73256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E38D1"/>
    <w:rsid w:val="00CF5371"/>
    <w:rsid w:val="00D0323A"/>
    <w:rsid w:val="00D0559F"/>
    <w:rsid w:val="00D077E9"/>
    <w:rsid w:val="00D42CB7"/>
    <w:rsid w:val="00D529E2"/>
    <w:rsid w:val="00D5413D"/>
    <w:rsid w:val="00D570A9"/>
    <w:rsid w:val="00D70D02"/>
    <w:rsid w:val="00D72536"/>
    <w:rsid w:val="00D770C7"/>
    <w:rsid w:val="00D86945"/>
    <w:rsid w:val="00D90290"/>
    <w:rsid w:val="00DA7407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E12081F2-FEF2-46DA-AF4E-26443D39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67"/>
    <w:rsid w:val="004F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320CC72446644BC7AB04514E0E76407F">
    <w:name w:val="320CC72446644BC7AB04514E0E76407F"/>
  </w:style>
  <w:style w:type="paragraph" w:customStyle="1" w:styleId="E3D13102F8A040938E6D5A3046136247">
    <w:name w:val="E3D13102F8A040938E6D5A3046136247"/>
  </w:style>
  <w:style w:type="paragraph" w:customStyle="1" w:styleId="A38C1445C670488ABAD070F386AE56AB">
    <w:name w:val="A38C1445C670488ABAD070F386AE56AB"/>
  </w:style>
  <w:style w:type="paragraph" w:customStyle="1" w:styleId="85EE17C2B87E4B009251FDC79AF8ECBF">
    <w:name w:val="85EE17C2B87E4B009251FDC79AF8ECBF"/>
  </w:style>
  <w:style w:type="paragraph" w:customStyle="1" w:styleId="1F6EA4F8F7C3406EA868CA9DFBB0C0F7">
    <w:name w:val="1F6EA4F8F7C3406EA868CA9DFBB0C0F7"/>
  </w:style>
  <w:style w:type="paragraph" w:customStyle="1" w:styleId="1D414BB3E6EA41D2829E625DB0E84FAB">
    <w:name w:val="1D414BB3E6EA41D2829E625DB0E84FAB"/>
  </w:style>
  <w:style w:type="paragraph" w:customStyle="1" w:styleId="4D9399B7D5C84026A2FD3F052C78557C">
    <w:name w:val="4D9399B7D5C84026A2FD3F052C78557C"/>
  </w:style>
  <w:style w:type="paragraph" w:customStyle="1" w:styleId="372932118AF3405F88977781AED1C2CA">
    <w:name w:val="372932118AF3405F88977781AED1C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34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tan hoang</dc:creator>
  <cp:keywords/>
  <cp:lastModifiedBy>nguyen tan hoang</cp:lastModifiedBy>
  <cp:revision>2</cp:revision>
  <cp:lastPrinted>2006-08-01T17:47:00Z</cp:lastPrinted>
  <dcterms:created xsi:type="dcterms:W3CDTF">2019-11-06T09:17:00Z</dcterms:created>
  <dcterms:modified xsi:type="dcterms:W3CDTF">2019-11-06T09:51:00Z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